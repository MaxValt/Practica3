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B27865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7865" w:rsidRDefault="00D10A5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ES" w:eastAsia="es-ES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27865" w:rsidRDefault="00B27865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7865" w:rsidRDefault="00B2786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B27865" w:rsidRDefault="00D10A58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B27865" w:rsidRDefault="00B2786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B27865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7865" w:rsidRDefault="00B2786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B27865" w:rsidRDefault="00D10A5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B27865" w:rsidRDefault="00B2786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7865" w:rsidRDefault="00B2786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B27865" w:rsidRDefault="00D10A5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B27865" w:rsidRDefault="00B27865">
      <w:pPr>
        <w:pStyle w:val="Standard"/>
      </w:pPr>
    </w:p>
    <w:p w:rsidR="00B27865" w:rsidRDefault="00B27865">
      <w:pPr>
        <w:pStyle w:val="Standard"/>
      </w:pPr>
    </w:p>
    <w:p w:rsidR="00B27865" w:rsidRDefault="00D10A58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B27865" w:rsidRDefault="00D10A58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B27865" w:rsidRDefault="00D10A58">
      <w:pPr>
        <w:pStyle w:val="Standard"/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300DF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B27865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27865" w:rsidRDefault="00D10A5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  <w:p w:rsidR="004041A7" w:rsidRDefault="000D4BD3">
            <w:pPr>
              <w:pStyle w:val="TableContents"/>
              <w:ind w:left="629"/>
            </w:pPr>
            <w:r>
              <w:rPr>
                <w:sz w:val="32"/>
              </w:rPr>
              <w:t xml:space="preserve">Claudia </w:t>
            </w:r>
            <w:proofErr w:type="spellStart"/>
            <w:r>
              <w:rPr>
                <w:sz w:val="32"/>
              </w:rPr>
              <w:t>Rodrì</w:t>
            </w:r>
            <w:r w:rsidR="004041A7" w:rsidRPr="004041A7">
              <w:rPr>
                <w:sz w:val="32"/>
              </w:rPr>
              <w:t>guez</w:t>
            </w:r>
            <w:proofErr w:type="spellEnd"/>
            <w:r w:rsidR="004041A7" w:rsidRPr="004041A7">
              <w:rPr>
                <w:sz w:val="32"/>
              </w:rPr>
              <w:t xml:space="preserve"> </w:t>
            </w:r>
            <w:proofErr w:type="spellStart"/>
            <w:r w:rsidR="004041A7" w:rsidRPr="004041A7">
              <w:rPr>
                <w:sz w:val="32"/>
              </w:rPr>
              <w:t>Espino</w:t>
            </w:r>
            <w:proofErr w:type="spellEnd"/>
          </w:p>
        </w:tc>
      </w:tr>
      <w:tr w:rsidR="00B27865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27865" w:rsidRDefault="00D10A5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  <w:p w:rsidR="004041A7" w:rsidRDefault="004041A7">
            <w:pPr>
              <w:pStyle w:val="TableContents"/>
              <w:ind w:left="629"/>
            </w:pPr>
            <w:proofErr w:type="spellStart"/>
            <w:r w:rsidRPr="004041A7">
              <w:rPr>
                <w:sz w:val="32"/>
              </w:rPr>
              <w:t>Fundamentos</w:t>
            </w:r>
            <w:proofErr w:type="spellEnd"/>
            <w:r w:rsidRPr="004041A7">
              <w:rPr>
                <w:sz w:val="32"/>
              </w:rPr>
              <w:t xml:space="preserve"> de </w:t>
            </w:r>
            <w:proofErr w:type="spellStart"/>
            <w:r w:rsidRPr="004041A7">
              <w:rPr>
                <w:sz w:val="32"/>
              </w:rPr>
              <w:t>Programaciòn</w:t>
            </w:r>
            <w:bookmarkStart w:id="0" w:name="_GoBack"/>
            <w:bookmarkEnd w:id="0"/>
            <w:proofErr w:type="spellEnd"/>
          </w:p>
        </w:tc>
      </w:tr>
      <w:tr w:rsidR="00B27865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27865" w:rsidRDefault="00D10A5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  <w:p w:rsidR="004041A7" w:rsidRDefault="004041A7">
            <w:pPr>
              <w:pStyle w:val="TableContents"/>
              <w:ind w:left="629"/>
            </w:pPr>
            <w:r w:rsidRPr="004041A7">
              <w:rPr>
                <w:sz w:val="32"/>
              </w:rPr>
              <w:t>04</w:t>
            </w:r>
          </w:p>
        </w:tc>
      </w:tr>
      <w:tr w:rsidR="00B27865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27865" w:rsidRDefault="00D10A5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  <w:p w:rsidR="004041A7" w:rsidRDefault="004041A7">
            <w:pPr>
              <w:pStyle w:val="TableContents"/>
              <w:ind w:left="629"/>
            </w:pPr>
            <w:proofErr w:type="spellStart"/>
            <w:r w:rsidRPr="004041A7">
              <w:rPr>
                <w:sz w:val="32"/>
              </w:rPr>
              <w:t>Pràctica</w:t>
            </w:r>
            <w:proofErr w:type="spellEnd"/>
            <w:r w:rsidRPr="004041A7">
              <w:rPr>
                <w:sz w:val="32"/>
              </w:rPr>
              <w:t xml:space="preserve"> #3</w:t>
            </w:r>
          </w:p>
        </w:tc>
      </w:tr>
      <w:tr w:rsidR="00B27865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27865" w:rsidRDefault="00D10A5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Pr="004041A7" w:rsidRDefault="00B27865">
            <w:pPr>
              <w:pStyle w:val="TableContents"/>
              <w:ind w:left="629"/>
              <w:rPr>
                <w:sz w:val="32"/>
              </w:rPr>
            </w:pPr>
          </w:p>
          <w:p w:rsidR="004041A7" w:rsidRDefault="004041A7">
            <w:pPr>
              <w:pStyle w:val="TableContents"/>
              <w:ind w:left="629"/>
            </w:pPr>
            <w:proofErr w:type="spellStart"/>
            <w:r w:rsidRPr="004041A7">
              <w:rPr>
                <w:sz w:val="32"/>
              </w:rPr>
              <w:t>Valtierra</w:t>
            </w:r>
            <w:proofErr w:type="spellEnd"/>
            <w:r w:rsidRPr="004041A7">
              <w:rPr>
                <w:sz w:val="32"/>
              </w:rPr>
              <w:t xml:space="preserve"> Portillo </w:t>
            </w:r>
            <w:proofErr w:type="spellStart"/>
            <w:r w:rsidRPr="004041A7">
              <w:rPr>
                <w:sz w:val="32"/>
              </w:rPr>
              <w:t>Maximiliano</w:t>
            </w:r>
            <w:proofErr w:type="spellEnd"/>
          </w:p>
        </w:tc>
      </w:tr>
      <w:tr w:rsidR="00B2786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</w:tc>
      </w:tr>
      <w:tr w:rsidR="00B27865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Pr="004041A7" w:rsidRDefault="00D10A5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  <w:r w:rsidRPr="004041A7">
              <w:rPr>
                <w:rFonts w:ascii="Cambria" w:hAnsi="Cambria"/>
                <w:i/>
                <w:color w:val="000000"/>
                <w:sz w:val="30"/>
                <w:lang w:val="es-ES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  <w:rPr>
                <w:lang w:val="es-ES"/>
              </w:rPr>
            </w:pPr>
          </w:p>
          <w:p w:rsidR="004041A7" w:rsidRPr="004041A7" w:rsidRDefault="004041A7">
            <w:pPr>
              <w:pStyle w:val="TableContents"/>
              <w:ind w:left="629"/>
              <w:rPr>
                <w:lang w:val="es-ES"/>
              </w:rPr>
            </w:pPr>
            <w:r w:rsidRPr="004041A7">
              <w:rPr>
                <w:sz w:val="32"/>
                <w:lang w:val="es-ES"/>
              </w:rPr>
              <w:t>39 Rusia</w:t>
            </w:r>
          </w:p>
        </w:tc>
      </w:tr>
      <w:tr w:rsidR="00B27865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Pr="004041A7" w:rsidRDefault="00B278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ES"/>
              </w:rPr>
            </w:pPr>
          </w:p>
          <w:p w:rsidR="00B27865" w:rsidRDefault="00D10A5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  <w:p w:rsidR="004041A7" w:rsidRDefault="004041A7">
            <w:pPr>
              <w:pStyle w:val="TableContents"/>
              <w:ind w:left="629"/>
            </w:pPr>
            <w:r w:rsidRPr="004041A7">
              <w:rPr>
                <w:sz w:val="32"/>
              </w:rPr>
              <w:t>2019-2</w:t>
            </w:r>
          </w:p>
        </w:tc>
      </w:tr>
      <w:tr w:rsidR="00B27865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27865" w:rsidRDefault="00D10A5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  <w:p w:rsidR="004041A7" w:rsidRDefault="004041A7">
            <w:pPr>
              <w:pStyle w:val="TableContents"/>
              <w:ind w:left="629"/>
            </w:pPr>
            <w:r w:rsidRPr="004041A7">
              <w:rPr>
                <w:sz w:val="32"/>
              </w:rPr>
              <w:t xml:space="preserve">28 de </w:t>
            </w:r>
            <w:proofErr w:type="spellStart"/>
            <w:r w:rsidRPr="004041A7">
              <w:rPr>
                <w:sz w:val="32"/>
              </w:rPr>
              <w:t>febrero</w:t>
            </w:r>
            <w:proofErr w:type="spellEnd"/>
            <w:r w:rsidRPr="004041A7">
              <w:rPr>
                <w:sz w:val="32"/>
              </w:rPr>
              <w:t xml:space="preserve"> 2019</w:t>
            </w:r>
          </w:p>
        </w:tc>
      </w:tr>
      <w:tr w:rsidR="00B27865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27865" w:rsidRDefault="00D10A5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</w:tc>
      </w:tr>
      <w:tr w:rsidR="00B2786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865" w:rsidRDefault="00B27865">
            <w:pPr>
              <w:pStyle w:val="TableContents"/>
              <w:ind w:left="629"/>
            </w:pPr>
          </w:p>
        </w:tc>
      </w:tr>
    </w:tbl>
    <w:p w:rsidR="00B27865" w:rsidRDefault="00B27865">
      <w:pPr>
        <w:pStyle w:val="Standard"/>
      </w:pPr>
    </w:p>
    <w:p w:rsidR="00B27865" w:rsidRDefault="00B27865">
      <w:pPr>
        <w:pStyle w:val="Standard"/>
      </w:pPr>
    </w:p>
    <w:p w:rsidR="00186D2D" w:rsidRDefault="00D10A58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</w:t>
      </w:r>
    </w:p>
    <w:p w:rsidR="00186D2D" w:rsidRDefault="00186D2D" w:rsidP="00186D2D">
      <w:pPr>
        <w:pStyle w:val="Standard"/>
        <w:jc w:val="center"/>
        <w:rPr>
          <w:rFonts w:ascii="Calibri" w:hAnsi="Calibri"/>
          <w:color w:val="000000"/>
          <w:sz w:val="52"/>
        </w:rPr>
      </w:pPr>
      <w:proofErr w:type="spellStart"/>
      <w:r w:rsidRPr="00186D2D">
        <w:rPr>
          <w:rFonts w:ascii="Calibri" w:hAnsi="Calibri"/>
          <w:color w:val="000000"/>
          <w:sz w:val="52"/>
        </w:rPr>
        <w:lastRenderedPageBreak/>
        <w:t>Guía</w:t>
      </w:r>
      <w:proofErr w:type="spellEnd"/>
      <w:r w:rsidRPr="00186D2D">
        <w:rPr>
          <w:rFonts w:ascii="Calibri" w:hAnsi="Calibri"/>
          <w:color w:val="000000"/>
          <w:sz w:val="52"/>
        </w:rPr>
        <w:t xml:space="preserve"> </w:t>
      </w:r>
      <w:proofErr w:type="spellStart"/>
      <w:r w:rsidRPr="00186D2D">
        <w:rPr>
          <w:rFonts w:ascii="Calibri" w:hAnsi="Calibri"/>
          <w:color w:val="000000"/>
          <w:sz w:val="52"/>
        </w:rPr>
        <w:t>práctica</w:t>
      </w:r>
      <w:proofErr w:type="spellEnd"/>
      <w:r w:rsidRPr="00186D2D">
        <w:rPr>
          <w:rFonts w:ascii="Calibri" w:hAnsi="Calibri"/>
          <w:color w:val="000000"/>
          <w:sz w:val="52"/>
        </w:rPr>
        <w:t xml:space="preserve"> de </w:t>
      </w:r>
      <w:proofErr w:type="spellStart"/>
      <w:r w:rsidRPr="00186D2D">
        <w:rPr>
          <w:rFonts w:ascii="Calibri" w:hAnsi="Calibri"/>
          <w:color w:val="000000"/>
          <w:sz w:val="52"/>
        </w:rPr>
        <w:t>estudio</w:t>
      </w:r>
      <w:proofErr w:type="spellEnd"/>
      <w:r w:rsidRPr="00186D2D">
        <w:rPr>
          <w:rFonts w:ascii="Calibri" w:hAnsi="Calibri"/>
          <w:color w:val="000000"/>
          <w:sz w:val="52"/>
        </w:rPr>
        <w:t xml:space="preserve"> 03: </w:t>
      </w:r>
    </w:p>
    <w:p w:rsidR="00186D2D" w:rsidRPr="004041A7" w:rsidRDefault="00186D2D" w:rsidP="00186D2D">
      <w:pPr>
        <w:pStyle w:val="Standard"/>
        <w:jc w:val="center"/>
        <w:rPr>
          <w:rFonts w:ascii="Calibri" w:hAnsi="Calibri"/>
          <w:color w:val="000000"/>
          <w:sz w:val="52"/>
          <w:lang w:val="es-ES"/>
        </w:rPr>
      </w:pPr>
      <w:r w:rsidRPr="004041A7">
        <w:rPr>
          <w:rFonts w:ascii="Calibri" w:hAnsi="Calibri"/>
          <w:color w:val="000000"/>
          <w:sz w:val="52"/>
          <w:lang w:val="es-ES"/>
        </w:rPr>
        <w:t>Solución de problemas y Algoritmos.</w:t>
      </w:r>
    </w:p>
    <w:p w:rsidR="00186D2D" w:rsidRPr="004041A7" w:rsidRDefault="00186D2D">
      <w:pPr>
        <w:pStyle w:val="Standard"/>
        <w:rPr>
          <w:rFonts w:ascii="Calibri" w:hAnsi="Calibri"/>
          <w:color w:val="000000"/>
          <w:sz w:val="32"/>
          <w:lang w:val="es-ES"/>
        </w:rPr>
      </w:pPr>
      <w:r w:rsidRPr="004041A7">
        <w:rPr>
          <w:rFonts w:ascii="Calibri" w:hAnsi="Calibri"/>
          <w:color w:val="000000"/>
          <w:sz w:val="32"/>
          <w:lang w:val="es-ES"/>
        </w:rPr>
        <w:t xml:space="preserve">Objetivo: </w:t>
      </w:r>
      <w:r w:rsidRPr="004041A7">
        <w:rPr>
          <w:rFonts w:ascii="Calibri" w:hAnsi="Calibri"/>
          <w:color w:val="000000"/>
          <w:sz w:val="32"/>
          <w:lang w:val="es-ES"/>
        </w:rPr>
        <w:br/>
        <w:t xml:space="preserve">Elaborar algoritmos correctos y eficientes en la solución de problemas siguiendo las etapas de Análisis y Diseño pertenecientes al Ciclo de </w:t>
      </w:r>
      <w:r w:rsidRPr="00186D2D">
        <w:rPr>
          <w:rFonts w:ascii="Calibri" w:hAnsi="Calibri"/>
          <w:color w:val="000000"/>
          <w:sz w:val="32"/>
          <w:lang w:val="es-MX"/>
        </w:rPr>
        <w:t>vida</w:t>
      </w:r>
      <w:r w:rsidRPr="004041A7">
        <w:rPr>
          <w:rFonts w:ascii="Calibri" w:hAnsi="Calibri"/>
          <w:color w:val="000000"/>
          <w:sz w:val="32"/>
          <w:lang w:val="es-ES"/>
        </w:rPr>
        <w:t xml:space="preserve"> del software.</w:t>
      </w:r>
    </w:p>
    <w:p w:rsidR="00186D2D" w:rsidRPr="004041A7" w:rsidRDefault="00186D2D">
      <w:pPr>
        <w:pStyle w:val="Standard"/>
        <w:rPr>
          <w:rFonts w:ascii="Calibri" w:hAnsi="Calibri"/>
          <w:color w:val="000000"/>
          <w:sz w:val="32"/>
          <w:lang w:val="es-ES"/>
        </w:rPr>
      </w:pPr>
    </w:p>
    <w:p w:rsidR="00186D2D" w:rsidRPr="00186D2D" w:rsidRDefault="00186D2D" w:rsidP="00186D2D">
      <w:pPr>
        <w:widowControl/>
        <w:suppressAutoHyphens w:val="0"/>
        <w:autoSpaceDN/>
        <w:jc w:val="center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Problema 1 “Suma de 2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nùmeros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”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PROBLEMA: Suma de 2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nùmeros</w:t>
      </w:r>
      <w:proofErr w:type="spellEnd"/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RESTRICCIONES: Los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nùmeros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tienen que ser reales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DATOS DE ENTRADA: 2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Nùmeros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reales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DATOS DE SALIDA: La suma de los 2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nùmeros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dados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DOMINIO: Todos los reales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SOLUCIÒN:</w:t>
      </w:r>
    </w:p>
    <w:p w:rsidR="00186D2D" w:rsidRPr="00186D2D" w:rsidRDefault="00186D2D" w:rsidP="00186D2D">
      <w:pPr>
        <w:widowControl/>
        <w:numPr>
          <w:ilvl w:val="0"/>
          <w:numId w:val="1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Inicio</w:t>
      </w:r>
    </w:p>
    <w:p w:rsidR="00186D2D" w:rsidRPr="00186D2D" w:rsidRDefault="00186D2D" w:rsidP="00186D2D">
      <w:pPr>
        <w:widowControl/>
        <w:numPr>
          <w:ilvl w:val="0"/>
          <w:numId w:val="1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Solicitar el primer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(x)</w:t>
      </w:r>
    </w:p>
    <w:p w:rsidR="00186D2D" w:rsidRPr="00186D2D" w:rsidRDefault="00186D2D" w:rsidP="00186D2D">
      <w:pPr>
        <w:widowControl/>
        <w:numPr>
          <w:ilvl w:val="0"/>
          <w:numId w:val="1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Solicitar el segundo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(y)</w:t>
      </w:r>
    </w:p>
    <w:p w:rsidR="00186D2D" w:rsidRPr="00186D2D" w:rsidRDefault="00186D2D" w:rsidP="00186D2D">
      <w:pPr>
        <w:widowControl/>
        <w:numPr>
          <w:ilvl w:val="0"/>
          <w:numId w:val="1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Sumar los 2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nùmeros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ya dados</w:t>
      </w:r>
    </w:p>
    <w:p w:rsidR="00186D2D" w:rsidRPr="00186D2D" w:rsidRDefault="00186D2D" w:rsidP="00186D2D">
      <w:pPr>
        <w:widowControl/>
        <w:numPr>
          <w:ilvl w:val="0"/>
          <w:numId w:val="1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Mostrar el resultado de la suma</w:t>
      </w:r>
    </w:p>
    <w:p w:rsidR="00186D2D" w:rsidRPr="00186D2D" w:rsidRDefault="00186D2D" w:rsidP="00186D2D">
      <w:pPr>
        <w:widowControl/>
        <w:numPr>
          <w:ilvl w:val="0"/>
          <w:numId w:val="1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Fin</w:t>
      </w:r>
    </w:p>
    <w:p w:rsidR="00186D2D" w:rsidRPr="00186D2D" w:rsidRDefault="00186D2D" w:rsidP="00186D2D">
      <w:pPr>
        <w:widowControl/>
        <w:suppressAutoHyphens w:val="0"/>
        <w:autoSpaceDN/>
        <w:spacing w:after="24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5"/>
        <w:gridCol w:w="1275"/>
        <w:gridCol w:w="1275"/>
        <w:gridCol w:w="2671"/>
      </w:tblGrid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ITERACIÒN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SALIDA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30</w:t>
            </w:r>
          </w:p>
        </w:tc>
      </w:tr>
    </w:tbl>
    <w:p w:rsidR="00186D2D" w:rsidRPr="00186D2D" w:rsidRDefault="00186D2D" w:rsidP="00186D2D">
      <w:pPr>
        <w:widowControl/>
        <w:suppressAutoHyphens w:val="0"/>
        <w:autoSpaceDN/>
        <w:spacing w:after="24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  <w:br/>
      </w:r>
    </w:p>
    <w:p w:rsidR="00186D2D" w:rsidRPr="00186D2D" w:rsidRDefault="00186D2D" w:rsidP="00186D2D">
      <w:pPr>
        <w:widowControl/>
        <w:suppressAutoHyphens w:val="0"/>
        <w:autoSpaceDN/>
        <w:jc w:val="center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Problema 2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Àrea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de un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cìrculo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”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PROBLEMA: Obtener el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àrea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de una circunferencia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RESTRICCIONES: El valor del radio tiene que ser positivo 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DATOS DE ENTRADA: Valor del radio positivo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DATOS DE SALIDA: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Àrea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de una circunferencia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DOMINIO: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Nùmeros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reales positivos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SOLUCIÒN:</w:t>
      </w:r>
    </w:p>
    <w:p w:rsidR="00186D2D" w:rsidRPr="00186D2D" w:rsidRDefault="00186D2D" w:rsidP="00186D2D">
      <w:pPr>
        <w:widowControl/>
        <w:numPr>
          <w:ilvl w:val="0"/>
          <w:numId w:val="2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lastRenderedPageBreak/>
        <w:t>Inicio</w:t>
      </w:r>
    </w:p>
    <w:p w:rsidR="00186D2D" w:rsidRPr="00186D2D" w:rsidRDefault="00186D2D" w:rsidP="00186D2D">
      <w:pPr>
        <w:widowControl/>
        <w:numPr>
          <w:ilvl w:val="0"/>
          <w:numId w:val="2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Definir “pi”=3.1416</w:t>
      </w:r>
    </w:p>
    <w:p w:rsidR="00186D2D" w:rsidRPr="00186D2D" w:rsidRDefault="00186D2D" w:rsidP="00186D2D">
      <w:pPr>
        <w:widowControl/>
        <w:numPr>
          <w:ilvl w:val="0"/>
          <w:numId w:val="2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Solicitar el valor del radio</w:t>
      </w:r>
    </w:p>
    <w:p w:rsidR="00186D2D" w:rsidRPr="00186D2D" w:rsidRDefault="00186D2D" w:rsidP="00186D2D">
      <w:pPr>
        <w:widowControl/>
        <w:numPr>
          <w:ilvl w:val="0"/>
          <w:numId w:val="2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Multiplicar el valor del radio por el mismo valor del radio y por “pi”</w:t>
      </w:r>
    </w:p>
    <w:p w:rsidR="00186D2D" w:rsidRPr="00186D2D" w:rsidRDefault="00186D2D" w:rsidP="00186D2D">
      <w:pPr>
        <w:widowControl/>
        <w:numPr>
          <w:ilvl w:val="0"/>
          <w:numId w:val="2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Mostrar resultado del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àrea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obtenida</w:t>
      </w:r>
    </w:p>
    <w:p w:rsidR="00186D2D" w:rsidRPr="00186D2D" w:rsidRDefault="00186D2D" w:rsidP="00186D2D">
      <w:pPr>
        <w:widowControl/>
        <w:numPr>
          <w:ilvl w:val="0"/>
          <w:numId w:val="2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Fin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4118"/>
        <w:gridCol w:w="2291"/>
      </w:tblGrid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ITERACIÒN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VALOR DEL RADIO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SALIDA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452,3904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201,0624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5026,56</w:t>
            </w:r>
          </w:p>
        </w:tc>
      </w:tr>
    </w:tbl>
    <w:p w:rsidR="00186D2D" w:rsidRPr="00186D2D" w:rsidRDefault="00186D2D" w:rsidP="00186D2D">
      <w:pPr>
        <w:widowControl/>
        <w:suppressAutoHyphens w:val="0"/>
        <w:autoSpaceDN/>
        <w:spacing w:after="24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jc w:val="center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Problema 3 “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par o impar”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PROBLEMA: Saber si un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es par o impar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RESTRICCIONES: Tienen que ser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nùmeros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reales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DATOS DE ENTRADA: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asignado por el usuario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DATOS DE SALIDA: Par o Impar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DOMINIO: Todos los reales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SOLUCIÒN:</w:t>
      </w:r>
    </w:p>
    <w:p w:rsidR="00186D2D" w:rsidRPr="00186D2D" w:rsidRDefault="00186D2D" w:rsidP="00186D2D">
      <w:pPr>
        <w:widowControl/>
        <w:numPr>
          <w:ilvl w:val="0"/>
          <w:numId w:val="3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Inicio</w:t>
      </w:r>
    </w:p>
    <w:p w:rsidR="00186D2D" w:rsidRPr="00186D2D" w:rsidRDefault="00186D2D" w:rsidP="00186D2D">
      <w:pPr>
        <w:widowControl/>
        <w:numPr>
          <w:ilvl w:val="0"/>
          <w:numId w:val="3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Solicitar un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(x)</w:t>
      </w:r>
    </w:p>
    <w:p w:rsidR="00186D2D" w:rsidRPr="00186D2D" w:rsidRDefault="00186D2D" w:rsidP="00186D2D">
      <w:pPr>
        <w:widowControl/>
        <w:numPr>
          <w:ilvl w:val="0"/>
          <w:numId w:val="3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Dividir (x) entre 2</w:t>
      </w:r>
    </w:p>
    <w:p w:rsidR="00186D2D" w:rsidRPr="00186D2D" w:rsidRDefault="00186D2D" w:rsidP="00186D2D">
      <w:pPr>
        <w:widowControl/>
        <w:numPr>
          <w:ilvl w:val="0"/>
          <w:numId w:val="3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Si el residuo da 0</w:t>
      </w:r>
    </w:p>
    <w:p w:rsidR="00186D2D" w:rsidRPr="00186D2D" w:rsidRDefault="00186D2D" w:rsidP="00186D2D">
      <w:pPr>
        <w:widowControl/>
        <w:numPr>
          <w:ilvl w:val="0"/>
          <w:numId w:val="3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Mostrar que es un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Par</w:t>
      </w:r>
    </w:p>
    <w:p w:rsidR="00186D2D" w:rsidRPr="00186D2D" w:rsidRDefault="00186D2D" w:rsidP="00186D2D">
      <w:pPr>
        <w:widowControl/>
        <w:numPr>
          <w:ilvl w:val="0"/>
          <w:numId w:val="3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Si el residuo da 1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ab/>
      </w:r>
    </w:p>
    <w:p w:rsidR="00186D2D" w:rsidRPr="00186D2D" w:rsidRDefault="00186D2D" w:rsidP="00186D2D">
      <w:pPr>
        <w:widowControl/>
        <w:numPr>
          <w:ilvl w:val="0"/>
          <w:numId w:val="3"/>
        </w:numPr>
        <w:suppressAutoHyphens w:val="0"/>
        <w:autoSpaceDN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Mostrar que es un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nùmero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Impar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2796"/>
        <w:gridCol w:w="2073"/>
        <w:gridCol w:w="1715"/>
      </w:tblGrid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 xml:space="preserve">ITERACIÒN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NÙMERO (X)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RESIDUO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SALIDA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Impar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Impar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Par</w:t>
            </w:r>
          </w:p>
        </w:tc>
      </w:tr>
    </w:tbl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jc w:val="center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Problema 4 “N</w:t>
      </w:r>
      <w:proofErr w:type="gram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!</w:t>
      </w:r>
      <w:proofErr w:type="gram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”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lastRenderedPageBreak/>
        <w:t xml:space="preserve">PROBLEMA: Obtener el factorial de un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dado. </w:t>
      </w:r>
      <w:proofErr w:type="gram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El</w:t>
      </w:r>
      <w:proofErr w:type="gram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factorial de un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está dado por el producto de ese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por cada uno de los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números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anteriores hasta llegar a 1. El factorial de 0 (0!) es 1.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RESTRICCIONES: El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de entrada debe ser entero y no puede ser negativo.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DATOS DE ENTRADA: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entero.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DATOS DE SALIDA: La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impresión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del factorial del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. 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DOMINIO: Todos los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números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naturales positivos.</w:t>
      </w: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p w:rsidR="00186D2D" w:rsidRPr="00186D2D" w:rsidRDefault="00186D2D" w:rsidP="00186D2D">
      <w:pPr>
        <w:widowControl/>
        <w:suppressAutoHyphens w:val="0"/>
        <w:autoSpaceDN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SOLUCIÒN:</w:t>
      </w:r>
    </w:p>
    <w:p w:rsidR="00186D2D" w:rsidRPr="00186D2D" w:rsidRDefault="00186D2D" w:rsidP="00186D2D">
      <w:pPr>
        <w:widowControl/>
        <w:suppressAutoHyphens w:val="0"/>
        <w:autoSpaceDN/>
        <w:ind w:firstLine="72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1. Solicitar un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entero.</w:t>
      </w:r>
    </w:p>
    <w:p w:rsidR="00186D2D" w:rsidRPr="00186D2D" w:rsidRDefault="00186D2D" w:rsidP="00186D2D">
      <w:pPr>
        <w:widowControl/>
        <w:suppressAutoHyphens w:val="0"/>
        <w:autoSpaceDN/>
        <w:ind w:firstLine="72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2. Si el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entero es menor a cero regresar al punto 1.</w:t>
      </w:r>
    </w:p>
    <w:p w:rsidR="00186D2D" w:rsidRPr="00186D2D" w:rsidRDefault="00186D2D" w:rsidP="00186D2D">
      <w:pPr>
        <w:widowControl/>
        <w:suppressAutoHyphens w:val="0"/>
        <w:autoSpaceDN/>
        <w:ind w:left="72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3. Si el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entero es mayor a cero se crea una variable entera </w:t>
      </w:r>
      <w:r w:rsidRPr="00186D2D">
        <w:rPr>
          <w:rFonts w:asciiTheme="minorHAnsi" w:eastAsia="Times New Roman" w:hAnsiTheme="minorHAnsi" w:cstheme="minorHAnsi"/>
          <w:i/>
          <w:iCs/>
          <w:color w:val="000000"/>
          <w:kern w:val="0"/>
          <w:sz w:val="28"/>
          <w:szCs w:val="28"/>
          <w:lang w:eastAsia="es-MX" w:bidi="ar-SA"/>
        </w:rPr>
        <w:t>contador  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que in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i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cie en 2 y una variable entera </w:t>
      </w:r>
      <w:r w:rsidRPr="00186D2D">
        <w:rPr>
          <w:rFonts w:asciiTheme="minorHAnsi" w:eastAsia="Times New Roman" w:hAnsiTheme="minorHAnsi" w:cstheme="minorHAnsi"/>
          <w:i/>
          <w:iCs/>
          <w:color w:val="000000"/>
          <w:kern w:val="0"/>
          <w:sz w:val="28"/>
          <w:szCs w:val="28"/>
          <w:lang w:eastAsia="es-MX" w:bidi="ar-SA"/>
        </w:rPr>
        <w:t xml:space="preserve">factorial 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que inicie en uno.</w:t>
      </w:r>
    </w:p>
    <w:p w:rsidR="00186D2D" w:rsidRPr="00186D2D" w:rsidRDefault="00186D2D" w:rsidP="00186D2D">
      <w:pPr>
        <w:widowControl/>
        <w:suppressAutoHyphens w:val="0"/>
        <w:autoSpaceDN/>
        <w:ind w:left="72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4. Si la variable contador es menor o igual al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entero de entrada se realiza lo siguiente: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ab/>
      </w:r>
    </w:p>
    <w:p w:rsidR="00186D2D" w:rsidRPr="00186D2D" w:rsidRDefault="00186D2D" w:rsidP="00186D2D">
      <w:pPr>
        <w:widowControl/>
        <w:suppressAutoHyphens w:val="0"/>
        <w:autoSpaceDN/>
        <w:ind w:left="720" w:firstLine="72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4.1  Se multiplica el valor </w:t>
      </w:r>
      <w:proofErr w:type="gram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de la</w:t>
      </w:r>
      <w:proofErr w:type="gram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variable </w:t>
      </w:r>
      <w:r w:rsidRPr="00186D2D">
        <w:rPr>
          <w:rFonts w:asciiTheme="minorHAnsi" w:eastAsia="Times New Roman" w:hAnsiTheme="minorHAnsi" w:cstheme="minorHAnsi"/>
          <w:i/>
          <w:iCs/>
          <w:color w:val="000000"/>
          <w:kern w:val="0"/>
          <w:sz w:val="28"/>
          <w:szCs w:val="28"/>
          <w:lang w:eastAsia="es-MX" w:bidi="ar-SA"/>
        </w:rPr>
        <w:t xml:space="preserve">contador 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con el valor de la variable </w:t>
      </w:r>
      <w:r w:rsidRPr="00186D2D">
        <w:rPr>
          <w:rFonts w:asciiTheme="minorHAnsi" w:eastAsia="Times New Roman" w:hAnsiTheme="minorHAnsi" w:cstheme="minorHAnsi"/>
          <w:i/>
          <w:iCs/>
          <w:color w:val="000000"/>
          <w:kern w:val="0"/>
          <w:sz w:val="28"/>
          <w:szCs w:val="28"/>
          <w:lang w:eastAsia="es-MX" w:bidi="ar-SA"/>
        </w:rPr>
        <w:t>fa</w:t>
      </w:r>
      <w:r w:rsidRPr="00186D2D">
        <w:rPr>
          <w:rFonts w:asciiTheme="minorHAnsi" w:eastAsia="Times New Roman" w:hAnsiTheme="minorHAnsi" w:cstheme="minorHAnsi"/>
          <w:i/>
          <w:iCs/>
          <w:color w:val="000000"/>
          <w:kern w:val="0"/>
          <w:sz w:val="28"/>
          <w:szCs w:val="28"/>
          <w:lang w:eastAsia="es-MX" w:bidi="ar-SA"/>
        </w:rPr>
        <w:t>c</w:t>
      </w:r>
      <w:r w:rsidRPr="00186D2D">
        <w:rPr>
          <w:rFonts w:asciiTheme="minorHAnsi" w:eastAsia="Times New Roman" w:hAnsiTheme="minorHAnsi" w:cstheme="minorHAnsi"/>
          <w:i/>
          <w:iCs/>
          <w:color w:val="000000"/>
          <w:kern w:val="0"/>
          <w:sz w:val="28"/>
          <w:szCs w:val="28"/>
          <w:lang w:eastAsia="es-MX" w:bidi="ar-SA"/>
        </w:rPr>
        <w:t>torial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. El resultado se almacena en la variable </w:t>
      </w:r>
      <w:r w:rsidRPr="00186D2D">
        <w:rPr>
          <w:rFonts w:asciiTheme="minorHAnsi" w:eastAsia="Times New Roman" w:hAnsiTheme="minorHAnsi" w:cstheme="minorHAnsi"/>
          <w:i/>
          <w:iCs/>
          <w:color w:val="000000"/>
          <w:kern w:val="0"/>
          <w:sz w:val="28"/>
          <w:szCs w:val="28"/>
          <w:lang w:eastAsia="es-MX" w:bidi="ar-SA"/>
        </w:rPr>
        <w:t>factorial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.</w:t>
      </w:r>
    </w:p>
    <w:p w:rsidR="00186D2D" w:rsidRPr="00186D2D" w:rsidRDefault="00186D2D" w:rsidP="00186D2D">
      <w:pPr>
        <w:widowControl/>
        <w:suppressAutoHyphens w:val="0"/>
        <w:autoSpaceDN/>
        <w:ind w:left="720" w:firstLine="72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4.2  Se incrementa en uno el valor </w:t>
      </w:r>
      <w:proofErr w:type="gram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de la</w:t>
      </w:r>
      <w:proofErr w:type="gram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variable </w:t>
      </w:r>
      <w:r w:rsidRPr="00186D2D">
        <w:rPr>
          <w:rFonts w:asciiTheme="minorHAnsi" w:eastAsia="Times New Roman" w:hAnsiTheme="minorHAnsi" w:cstheme="minorHAnsi"/>
          <w:i/>
          <w:iCs/>
          <w:color w:val="000000"/>
          <w:kern w:val="0"/>
          <w:sz w:val="28"/>
          <w:szCs w:val="28"/>
          <w:lang w:eastAsia="es-MX" w:bidi="ar-SA"/>
        </w:rPr>
        <w:t>contador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.</w:t>
      </w:r>
    </w:p>
    <w:p w:rsidR="00186D2D" w:rsidRPr="00186D2D" w:rsidRDefault="00186D2D" w:rsidP="00186D2D">
      <w:pPr>
        <w:widowControl/>
        <w:suppressAutoHyphens w:val="0"/>
        <w:autoSpaceDN/>
        <w:ind w:left="720" w:firstLine="72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4.3 Regresar al punto 4.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br/>
        <w:t xml:space="preserve">5. Si la variable contador no es menor o igual al </w:t>
      </w:r>
      <w:proofErr w:type="spellStart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número</w:t>
      </w:r>
      <w:proofErr w:type="spellEnd"/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 entero se muestra el resu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l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 xml:space="preserve">tado almacenado en la variable </w:t>
      </w:r>
      <w:r w:rsidRPr="00186D2D">
        <w:rPr>
          <w:rFonts w:asciiTheme="minorHAnsi" w:eastAsia="Times New Roman" w:hAnsiTheme="minorHAnsi" w:cstheme="minorHAnsi"/>
          <w:i/>
          <w:iCs/>
          <w:color w:val="000000"/>
          <w:kern w:val="0"/>
          <w:sz w:val="28"/>
          <w:szCs w:val="28"/>
          <w:lang w:eastAsia="es-MX" w:bidi="ar-SA"/>
        </w:rPr>
        <w:t>factorial</w:t>
      </w:r>
      <w:r w:rsidRPr="00186D2D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eastAsia="es-MX" w:bidi="ar-SA"/>
        </w:rPr>
        <w:t>.</w:t>
      </w:r>
    </w:p>
    <w:p w:rsidR="00186D2D" w:rsidRPr="00186D2D" w:rsidRDefault="00186D2D" w:rsidP="00186D2D">
      <w:pPr>
        <w:widowControl/>
        <w:suppressAutoHyphens w:val="0"/>
        <w:autoSpaceDN/>
        <w:spacing w:after="24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  <w:r w:rsidRPr="00186D2D"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539"/>
        <w:gridCol w:w="2283"/>
        <w:gridCol w:w="2375"/>
        <w:gridCol w:w="1580"/>
      </w:tblGrid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 xml:space="preserve">ITERACIÒN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FACTORIAL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CONTADOR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SALIDA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</w:tr>
    </w:tbl>
    <w:p w:rsidR="00186D2D" w:rsidRPr="00186D2D" w:rsidRDefault="00186D2D" w:rsidP="00186D2D">
      <w:pPr>
        <w:widowControl/>
        <w:suppressAutoHyphens w:val="0"/>
        <w:autoSpaceDN/>
        <w:spacing w:after="24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539"/>
        <w:gridCol w:w="2283"/>
        <w:gridCol w:w="2375"/>
        <w:gridCol w:w="1580"/>
      </w:tblGrid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ITERACIÒN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FACTORIAL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CONTADOR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SALIDA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720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720</w:t>
            </w:r>
          </w:p>
        </w:tc>
      </w:tr>
    </w:tbl>
    <w:p w:rsidR="00186D2D" w:rsidRPr="00186D2D" w:rsidRDefault="00186D2D" w:rsidP="00186D2D">
      <w:pPr>
        <w:widowControl/>
        <w:suppressAutoHyphens w:val="0"/>
        <w:autoSpaceDN/>
        <w:spacing w:after="240"/>
        <w:textAlignment w:val="auto"/>
        <w:rPr>
          <w:rFonts w:asciiTheme="minorHAnsi" w:eastAsia="Times New Roman" w:hAnsiTheme="minorHAnsi" w:cstheme="minorHAnsi"/>
          <w:kern w:val="0"/>
          <w:sz w:val="28"/>
          <w:szCs w:val="28"/>
          <w:lang w:eastAsia="es-MX" w:bidi="ar-S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539"/>
        <w:gridCol w:w="2283"/>
        <w:gridCol w:w="2375"/>
        <w:gridCol w:w="1580"/>
      </w:tblGrid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ITERACIÒN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FACTORIAL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CONTADOR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SALIDA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720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5040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-</w:t>
            </w:r>
          </w:p>
        </w:tc>
      </w:tr>
      <w:tr w:rsidR="00186D2D" w:rsidRPr="00186D2D" w:rsidTr="00186D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40320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6D2D" w:rsidRPr="00186D2D" w:rsidRDefault="00186D2D" w:rsidP="00186D2D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kern w:val="0"/>
                <w:sz w:val="28"/>
                <w:szCs w:val="28"/>
                <w:lang w:eastAsia="es-MX" w:bidi="ar-SA"/>
              </w:rPr>
            </w:pPr>
            <w:r w:rsidRPr="00186D2D">
              <w:rPr>
                <w:rFonts w:asciiTheme="minorHAnsi" w:eastAsia="Times New Roman" w:hAnsiTheme="minorHAnsi" w:cstheme="minorHAnsi"/>
                <w:color w:val="000000"/>
                <w:kern w:val="0"/>
                <w:sz w:val="28"/>
                <w:szCs w:val="28"/>
                <w:lang w:eastAsia="es-MX" w:bidi="ar-SA"/>
              </w:rPr>
              <w:t>40320</w:t>
            </w:r>
          </w:p>
        </w:tc>
      </w:tr>
    </w:tbl>
    <w:p w:rsidR="00186D2D" w:rsidRPr="00186D2D" w:rsidRDefault="00186D2D">
      <w:pPr>
        <w:pStyle w:val="Standard"/>
        <w:rPr>
          <w:rFonts w:asciiTheme="minorHAnsi" w:hAnsiTheme="minorHAnsi" w:cstheme="minorHAnsi"/>
          <w:color w:val="000000"/>
          <w:sz w:val="28"/>
          <w:szCs w:val="28"/>
        </w:rPr>
      </w:pPr>
    </w:p>
    <w:p w:rsidR="00186D2D" w:rsidRPr="004041A7" w:rsidRDefault="00186D2D">
      <w:pPr>
        <w:pStyle w:val="Standard"/>
        <w:rPr>
          <w:rFonts w:asciiTheme="minorHAnsi" w:hAnsiTheme="minorHAnsi" w:cstheme="minorHAnsi"/>
          <w:color w:val="000000"/>
          <w:sz w:val="28"/>
          <w:szCs w:val="28"/>
          <w:lang w:val="es-ES"/>
        </w:rPr>
      </w:pPr>
      <w:r w:rsidRPr="004041A7">
        <w:rPr>
          <w:rFonts w:asciiTheme="minorHAnsi" w:hAnsiTheme="minorHAnsi" w:cstheme="minorHAnsi"/>
          <w:color w:val="000000"/>
          <w:sz w:val="28"/>
          <w:szCs w:val="28"/>
          <w:lang w:val="es-ES"/>
        </w:rPr>
        <w:t>CONCLUSIONES:</w:t>
      </w:r>
      <w:r w:rsidRPr="004041A7">
        <w:rPr>
          <w:rFonts w:asciiTheme="minorHAnsi" w:hAnsiTheme="minorHAnsi" w:cstheme="minorHAnsi"/>
          <w:color w:val="000000"/>
          <w:sz w:val="28"/>
          <w:szCs w:val="28"/>
          <w:lang w:val="es-ES"/>
        </w:rPr>
        <w:br/>
        <w:t xml:space="preserve">Esta práctica fue de gran utilidad, ya que nos </w:t>
      </w:r>
      <w:proofErr w:type="spellStart"/>
      <w:r w:rsidRPr="004041A7">
        <w:rPr>
          <w:rFonts w:asciiTheme="minorHAnsi" w:hAnsiTheme="minorHAnsi" w:cstheme="minorHAnsi"/>
          <w:color w:val="000000"/>
          <w:sz w:val="28"/>
          <w:szCs w:val="28"/>
          <w:lang w:val="es-ES"/>
        </w:rPr>
        <w:t>ayudo</w:t>
      </w:r>
      <w:proofErr w:type="spellEnd"/>
      <w:r w:rsidRPr="004041A7">
        <w:rPr>
          <w:rFonts w:asciiTheme="minorHAnsi" w:hAnsiTheme="minorHAnsi" w:cstheme="minorHAnsi"/>
          <w:color w:val="000000"/>
          <w:sz w:val="28"/>
          <w:szCs w:val="28"/>
          <w:lang w:val="es-ES"/>
        </w:rPr>
        <w:t xml:space="preserve"> a </w:t>
      </w:r>
      <w:proofErr w:type="spellStart"/>
      <w:r w:rsidRPr="004041A7">
        <w:rPr>
          <w:rFonts w:asciiTheme="minorHAnsi" w:hAnsiTheme="minorHAnsi" w:cstheme="minorHAnsi"/>
          <w:color w:val="000000"/>
          <w:sz w:val="28"/>
          <w:szCs w:val="28"/>
          <w:lang w:val="es-ES"/>
        </w:rPr>
        <w:t>prácticar</w:t>
      </w:r>
      <w:proofErr w:type="spellEnd"/>
      <w:r w:rsidRPr="004041A7">
        <w:rPr>
          <w:rFonts w:asciiTheme="minorHAnsi" w:hAnsiTheme="minorHAnsi" w:cstheme="minorHAnsi"/>
          <w:color w:val="000000"/>
          <w:sz w:val="28"/>
          <w:szCs w:val="28"/>
          <w:lang w:val="es-ES"/>
        </w:rPr>
        <w:t xml:space="preserve"> la lógica de un programa, a no tener errores en el planteamiento o a ver si tiene algún error que no lo permita correr con la </w:t>
      </w:r>
      <w:proofErr w:type="spellStart"/>
      <w:proofErr w:type="gramStart"/>
      <w:r w:rsidRPr="004041A7">
        <w:rPr>
          <w:rFonts w:asciiTheme="minorHAnsi" w:hAnsiTheme="minorHAnsi" w:cstheme="minorHAnsi"/>
          <w:color w:val="000000"/>
          <w:sz w:val="28"/>
          <w:szCs w:val="28"/>
          <w:lang w:val="es-ES"/>
        </w:rPr>
        <w:t>practica</w:t>
      </w:r>
      <w:proofErr w:type="spellEnd"/>
      <w:proofErr w:type="gramEnd"/>
      <w:r w:rsidRPr="004041A7">
        <w:rPr>
          <w:rFonts w:asciiTheme="minorHAnsi" w:hAnsiTheme="minorHAnsi" w:cstheme="minorHAnsi"/>
          <w:color w:val="000000"/>
          <w:sz w:val="28"/>
          <w:szCs w:val="28"/>
          <w:lang w:val="es-ES"/>
        </w:rPr>
        <w:t xml:space="preserve"> de escritorio.</w:t>
      </w:r>
    </w:p>
    <w:sectPr w:rsidR="00186D2D" w:rsidRPr="004041A7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C83" w:rsidRDefault="00C27C83">
      <w:r>
        <w:separator/>
      </w:r>
    </w:p>
  </w:endnote>
  <w:endnote w:type="continuationSeparator" w:id="0">
    <w:p w:rsidR="00C27C83" w:rsidRDefault="00C27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C83" w:rsidRDefault="00C27C83">
      <w:r>
        <w:rPr>
          <w:color w:val="000000"/>
        </w:rPr>
        <w:separator/>
      </w:r>
    </w:p>
  </w:footnote>
  <w:footnote w:type="continuationSeparator" w:id="0">
    <w:p w:rsidR="00C27C83" w:rsidRDefault="00C27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57B4"/>
    <w:multiLevelType w:val="multilevel"/>
    <w:tmpl w:val="AD86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7118E7"/>
    <w:multiLevelType w:val="multilevel"/>
    <w:tmpl w:val="224C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E92042"/>
    <w:multiLevelType w:val="multilevel"/>
    <w:tmpl w:val="6130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7865"/>
    <w:rsid w:val="000D4BD3"/>
    <w:rsid w:val="00186D2D"/>
    <w:rsid w:val="004041A7"/>
    <w:rsid w:val="00693922"/>
    <w:rsid w:val="00B27865"/>
    <w:rsid w:val="00C27C83"/>
    <w:rsid w:val="00D10A58"/>
    <w:rsid w:val="00D3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6D2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character" w:customStyle="1" w:styleId="apple-tab-span">
    <w:name w:val="apple-tab-span"/>
    <w:basedOn w:val="Fuentedeprrafopredeter"/>
    <w:rsid w:val="00186D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6D2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character" w:customStyle="1" w:styleId="apple-tab-span">
    <w:name w:val="apple-tab-span"/>
    <w:basedOn w:val="Fuentedeprrafopredeter"/>
    <w:rsid w:val="00186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3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Administrador</cp:lastModifiedBy>
  <cp:revision>4</cp:revision>
  <dcterms:created xsi:type="dcterms:W3CDTF">2019-03-01T04:25:00Z</dcterms:created>
  <dcterms:modified xsi:type="dcterms:W3CDTF">2019-03-03T18:08:00Z</dcterms:modified>
</cp:coreProperties>
</file>